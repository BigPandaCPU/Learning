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Yolov3_darknet 本地安装配置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汪雄   2018/09/25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此教程参考：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"https://github.com/AlexeyAB/darknet"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https://github.com/AlexeyAB/darknet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去github上下载Yolov3文件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"https://github.com/AlexeyAB/darknet.git"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https://github.com/AlexeyAB/darknet.git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在linux系统下，输入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git clone </w:t>
      </w:r>
      <w:r>
        <w:rPr>
          <w:rFonts w:hint="eastAsia"/>
          <w:b/>
          <w:bCs/>
          <w:sz w:val="32"/>
          <w:szCs w:val="40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40"/>
          <w:lang w:val="en-US" w:eastAsia="zh-CN"/>
        </w:rPr>
        <w:instrText xml:space="preserve"> HYPERLINK "https://github.com/AlexeyAB/darknet.git" </w:instrText>
      </w:r>
      <w:r>
        <w:rPr>
          <w:rFonts w:hint="eastAsia"/>
          <w:b/>
          <w:bCs/>
          <w:sz w:val="32"/>
          <w:szCs w:val="40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32"/>
          <w:szCs w:val="40"/>
          <w:lang w:val="en-US" w:eastAsia="zh-CN"/>
        </w:rPr>
        <w:t>https://github.com/AlexeyAB/darknet.git</w:t>
      </w:r>
      <w:r>
        <w:rPr>
          <w:rFonts w:hint="eastAsia"/>
          <w:b/>
          <w:bCs/>
          <w:sz w:val="32"/>
          <w:szCs w:val="4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采坑记录：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由于之前是window系统下已经将该文件下载好，就直接拷贝到linux系统下，结果运行demo的时候，报错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compiling with cuda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修改Makefile文件：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 = 0改为 GPU = 1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Make编译命令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1.编译项目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命令：make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清理编译过的项目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clean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Yolov使用</w:t>
      </w:r>
    </w:p>
    <w:p>
      <w:pPr>
        <w:numPr>
          <w:ilvl w:val="0"/>
          <w:numId w:val="2"/>
        </w:numPr>
        <w:tabs>
          <w:tab w:val="clear" w:pos="312"/>
        </w:tabs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训练模型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需要准备好以下几项数据：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voc.data:该文件夹存放的是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942975"/>
            <wp:effectExtent l="9525" t="9525" r="101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99" t="3883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分类数目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训练数据集文件夹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测试数据集文件夹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每一类对应的类别名称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模型数据存储的文件夹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补充说明：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train：训练集中的图片的绝对地址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Valid：验证集中图片的绝对地址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36420"/>
            <wp:effectExtent l="9525" t="9525" r="15875" b="209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4136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疑问：</w:t>
      </w:r>
      <w:r>
        <w:rPr>
          <w:rFonts w:hint="eastAsia"/>
          <w:lang w:val="en-US" w:eastAsia="zh-CN"/>
        </w:rPr>
        <w:t>只提供了训练的图片路径，那标注数据在哪呢？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在图片存放的文件夹的同一级目录里，有一个labels文件夹，相应的标注数据就存放在该文件里面，如下图所示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75815"/>
            <wp:effectExtent l="9525" t="9525" r="1270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5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CFG文件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训练自己的分类，配置文件如何配置，请参考：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"https://github.com/AlexeyAB/darknet"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https://github.com/AlexeyAB/darknet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How to train(to detect your custom objects):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yolov3-voc.cfg:该文件是训练中模型参数的配置文件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810000"/>
            <wp:effectExtent l="9525" t="9525" r="152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分为训练和测试。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在训练时，将红线框中的打开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在测试时，将青线框中的打开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预训练好的模型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下载预训练好的文件 darknet53.conv.74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"https://pjreddie.com/media/files/darknet53.conv.74"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https://pjreddie.com/media/files/darknet53.conv.74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开始训练数据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参考网友：jieshaoxiansen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网址：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"https://blog.csdn.net/jieshaoxiansen/article/details/81281481"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https://blog.csdn.net/jieshaoxiansen/article/details/81281481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单GPU训练：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./darknet  detector  train  cfg/voc.data  cfg/yolov3-voc.cfg  darknet53.conv.74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多GPU训练：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./darknet detector train cfg/voc.data  cfg/yolov3-voc.cfg  darknet53.conv.74 -gpus 0,1,2,3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训练：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./darknet -nogpu  detector  train cfg/voc.data  cfg/yolov3-voc.cfg  darknet53.conv.74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测试模型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在测试模型之前，需要将配置文件 yolov3-voc.cfg改为测试模型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./darknet  detector  test cfg/voc.data  cfg/yolov3-voc.cfg  backup/yolov3-voc_10000.weights  data/dog.jpg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Yolov3模型训练输出参数解读：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参考网友：magic428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链接：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"https://blog.csdn.net/gzj2013/article/details/82285511"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https://blog.csdn.net/gzj2013/article/details/82285511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Batch输出：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训练过程中输出截图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91480" cy="127381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33787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红线框中参数代表的意思解读：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403：指示当前训练的迭代次数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8.757371：总体的Loss（损失值）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9.743887 avg：是平均Loss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0.000026 rate:代表当前的学习率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5.414134 seconds:表示当前批次训练花费的总时间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25792 images： 表示403*64，表示到目前为止，参与训练的图片的总量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Subdivision输出：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训练过程中输出截图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06390" cy="70358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以上信息表示三个不同尺度（82,94,106）上预测的不同大小的框的参数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82卷积层为最大的预测尺度，使用较大的mask，但是可以预测出较小的物体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94卷积层为中间的预测尺度，使用中等的mask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106卷积层为最小的预测尺度，使用较小的mask，可以预测出较大的物体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上述输出信息的各个参数含义是（主要观察某一尺度上的参数），下面就Region 82分析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Region 82 Avg IOU:0.446188：表示在当前subdivision内的图片的平均IOU， 代表预测的矩形和真实目标的交集与并集之比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Class：0.503023：标注物理分类的正确率，期望该值趋近于1（</w:t>
      </w:r>
      <w:r>
        <w:rPr>
          <w:rFonts w:hint="eastAsia"/>
          <w:color w:val="FF0000"/>
          <w:lang w:val="en-US" w:eastAsia="zh-CN"/>
        </w:rPr>
        <w:t>这个数怎么计算的</w:t>
      </w:r>
      <w:r>
        <w:rPr>
          <w:rFonts w:hint="eastAsia"/>
          <w:color w:val="auto"/>
          <w:lang w:val="en-US" w:eastAsia="zh-CN"/>
        </w:rPr>
        <w:t>？）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Obj：0.052774：越接近1越好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Obj：0.002716：期望该值越来越小，但不为零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.5R:0.5000：以IOU=0.5为阈值时的recall/count值，是当前模型在所有subdivision图片中检测的正样本与实际的正样本的比值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.7R:0.000 以IOU = 0.7为阈值时的recall/count值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Count：所有当前subdivision图片（本例中一共16张）中包含正样本的图片的数量，当该值为nan时，说明该批次没有预测到正样本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Yolov3 预测结果输出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日志输出（输出重定向）：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参考网友：Gotta-C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网址：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instrText xml:space="preserve"> HYPERLINK "https://blog.csdn.net/cgt19910923/article/details/80783614" </w:instrTex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4"/>
          <w:lang w:val="en-US" w:eastAsia="zh-CN"/>
        </w:rPr>
        <w:t>https://blog.csdn.net/cgt19910923/article/details/80783614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命令：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./darknet detector  train  cfg/voc.data  cfg/yolov3-voc.cfg  darknet53.conv.74 -gpus 0, 1 2&gt;1 | tee  -a train_yolov3.log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命令解析：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| tee train_yolov3.log：是linux中的命令，将终端输出，输出到文本文件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-a：以附加的形式添加进来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将多个命令的输出都输出到文件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命令：script-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退出该模式：exit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linux远程连接断开后，继续运行程序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参考网友：热血-文宗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网址：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"https://blog.csdn.net/zhang5207892/article/details/78934256"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8"/>
          <w:lang w:val="en-US" w:eastAsia="zh-CN"/>
        </w:rPr>
        <w:t>https://blog.csdn.net/zhang5207892/article/details/78934256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命令参数：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Screen  -S  name  #创建一个名为name的会话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关闭该远程连接后，再次进入该虚拟终端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Screen  -r   name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查看所有的screen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Screen  -ls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退出screen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exit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删除会话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Screen  -wipe name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参考手册：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"http://man.linuxde.net/screen"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8"/>
          <w:lang w:val="en-US" w:eastAsia="zh-CN"/>
        </w:rPr>
        <w:t>http://man.linuxde.net/screen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964430" cy="4704715"/>
            <wp:effectExtent l="0" t="0" r="762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t="190" r="14714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将预测的结果输出为txt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./darknet  detector  test  data/voc.data  cfg/yolov3-voc.cfg   yolov3.weights  data/dog.jpg  -ext_output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批量处理并且将数据保存到文件中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命令：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./darknet  detector  test  data/voc.data  cfg/yolov3-voc.cfg  yolov3-voc.weight  -dont_show  -ext_output  &lt; data/train.txt &gt;  result.txt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Yolov3进行预测模型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Demo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./darknet  detector  cfg/yolov3.cfg  yolov3.weights  data/dog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./darknet  detector train  cfg/pod.data  cfg/yolov3_pod.cfg  darknet53.conv.74  -gpus 0,1 | tee yolov3_train_pod.log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调用Python接口来批量处理图片文件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Yolov3训练POD数据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数据准备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服务：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Ssh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instrText xml:space="preserve"> HYPERLINK "mailto:root@172.18.40.193" </w:instrTex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4"/>
          <w:lang w:val="en-US" w:eastAsia="zh-CN"/>
        </w:rPr>
        <w:t>root@172.18.40.193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密码：CNDPlab96321(^#@!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进入目录：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cd    /data/sac/darknet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用darknbet测试数据：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Demo :</w:t>
      </w:r>
    </w:p>
    <w:p>
      <w:pPr>
        <w:numPr>
          <w:ilvl w:val="0"/>
          <w:numId w:val="0"/>
        </w:numPr>
        <w:jc w:val="both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./darknet detector test pod.data  yolo-pod.cfg yolo-pod_19500.weights -dont_show -ext_output &lt; /data/sac/POD/DataSet/ICDAR2013/img_path.txt &gt; yolov2_predict_ICDAR2013_Table.txt</w:t>
      </w:r>
    </w:p>
    <w:p>
      <w:pPr>
        <w:numPr>
          <w:ilvl w:val="0"/>
          <w:numId w:val="0"/>
        </w:numPr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任务要求：</w:t>
      </w:r>
    </w:p>
    <w:p>
      <w:pPr>
        <w:numPr>
          <w:ilvl w:val="0"/>
          <w:numId w:val="8"/>
        </w:numPr>
        <w:tabs>
          <w:tab w:val="clear" w:pos="312"/>
        </w:tabs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将预测的结果 yolov2_predict_ICDAR2013_Table.txt 文件解析出来，输出结果要求如下：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529205"/>
            <wp:effectExtent l="9525" t="9525" r="1714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将/data/sac/POD/DataSet/ICDAR2013/formulaTest 数据用yolov2模型跑出结果，得到txt数据。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服务器上：用pod2这个python环境，该python环境已经配好了需要用的库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激活该环境的指令：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 activate  pod2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基于Keras的Yolov3本地训练测试：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"https://github.com/qqwweee/keras-yolo3"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https://github.com/qqwweee/keras-yolo3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 yolo_video.py  --image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#进入图像检测模式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#使用的是默认的anchor和classes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"anchors_path": 'model_data/yolo_anchors.txt',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"classes_path": 'model_data/coco_classes.txt',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  train.py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#使用的数据集的格式：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将Darknet训练好的weights文件转换为keras的h5文件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研究转换脚本 convert.py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 convert.py  -w  yolov3.cfg  yolov3.weights   model_data/yolo_weight.h5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#将yolov3.weights转换成keras下的h5文件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bookmarkEnd w:id="0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280B9"/>
    <w:multiLevelType w:val="singleLevel"/>
    <w:tmpl w:val="8D3280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E41031"/>
    <w:multiLevelType w:val="singleLevel"/>
    <w:tmpl w:val="D4E410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B34E4BC"/>
    <w:multiLevelType w:val="singleLevel"/>
    <w:tmpl w:val="DB34E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72E9BEB"/>
    <w:multiLevelType w:val="singleLevel"/>
    <w:tmpl w:val="272E9B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2800667"/>
    <w:multiLevelType w:val="singleLevel"/>
    <w:tmpl w:val="328006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396474D"/>
    <w:multiLevelType w:val="singleLevel"/>
    <w:tmpl w:val="339647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76908D0"/>
    <w:multiLevelType w:val="singleLevel"/>
    <w:tmpl w:val="376908D0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4BDEC41E"/>
    <w:multiLevelType w:val="singleLevel"/>
    <w:tmpl w:val="4BDEC41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B3EBBEC"/>
    <w:multiLevelType w:val="singleLevel"/>
    <w:tmpl w:val="5B3EBB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57B718E"/>
    <w:multiLevelType w:val="singleLevel"/>
    <w:tmpl w:val="757B71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93D52"/>
    <w:rsid w:val="1AC268DE"/>
    <w:rsid w:val="200620EC"/>
    <w:rsid w:val="260C2FE8"/>
    <w:rsid w:val="2B3575A3"/>
    <w:rsid w:val="2DAF7986"/>
    <w:rsid w:val="2F185E94"/>
    <w:rsid w:val="2FD16C69"/>
    <w:rsid w:val="37410295"/>
    <w:rsid w:val="41070CA3"/>
    <w:rsid w:val="45DF6F83"/>
    <w:rsid w:val="510721BE"/>
    <w:rsid w:val="56BD5A07"/>
    <w:rsid w:val="5E9E15C3"/>
    <w:rsid w:val="5FB83939"/>
    <w:rsid w:val="65C27230"/>
    <w:rsid w:val="6D535020"/>
    <w:rsid w:val="6F235721"/>
    <w:rsid w:val="77D0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2018-09-25T01:43:00Z</dcterms:created>
  <dc:creator>wxfou</dc:creator>
  <cp:lastModifiedBy>wxfou</cp:lastModifiedBy>
  <dcterms:modified xsi:type="dcterms:W3CDTF">2018-10-30T09:54:44Z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